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BB205A">
        <w:trPr>
          <w:trHeight w:hRule="exact" w:val="1804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A721FE" w:rsidP="00913946">
            <w:pPr>
              <w:pStyle w:val="Title"/>
            </w:pPr>
            <w:r>
              <w:t>Le</w:t>
            </w:r>
            <w:r w:rsidR="00692703" w:rsidRPr="00CF1A49">
              <w:t xml:space="preserve"> </w:t>
            </w:r>
            <w:r w:rsidR="00086047">
              <w:rPr>
                <w:rStyle w:val="IntenseEmphasis"/>
              </w:rPr>
              <w:t>ky nam</w:t>
            </w:r>
          </w:p>
          <w:p w:rsidR="00BB205A" w:rsidRDefault="00A52E6C" w:rsidP="00A721FE">
            <w:pPr>
              <w:pStyle w:val="ContactInfo"/>
              <w:contextualSpacing w:val="0"/>
            </w:pPr>
            <w:sdt>
              <w:sdtPr>
                <w:alias w:val="Enter phone:"/>
                <w:tag w:val="Enter phone:"/>
                <w:id w:val="-1993482697"/>
                <w:placeholder>
                  <w:docPart w:val="CBC0068ED6BE46CC90B1A47CBA94E972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Phone</w:t>
                </w:r>
              </w:sdtContent>
            </w:sdt>
            <w:r w:rsidR="00A721FE">
              <w:t xml:space="preserve">: +6593542903 </w:t>
            </w:r>
            <w:sdt>
              <w:sdtPr>
                <w:alias w:val="Enter email:"/>
                <w:tag w:val="Enter email:"/>
                <w:id w:val="1154873695"/>
                <w:placeholder>
                  <w:docPart w:val="B9A96CA491624E9FB6DE89FCE3627766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BB205A">
              <w:t xml:space="preserve">: </w:t>
            </w:r>
            <w:hyperlink r:id="rId7" w:history="1">
              <w:r w:rsidR="00BB205A" w:rsidRPr="00293A4E">
                <w:rPr>
                  <w:rStyle w:val="Hyperlink"/>
                </w:rPr>
                <w:t>KYNAM001@e.ntu.edu.sg</w:t>
              </w:r>
            </w:hyperlink>
            <w:r w:rsidR="00692703" w:rsidRPr="00CF1A49">
              <w:t xml:space="preserve"> </w:t>
            </w:r>
          </w:p>
          <w:p w:rsidR="00A721FE" w:rsidRDefault="00692703" w:rsidP="00A721FE">
            <w:pPr>
              <w:pStyle w:val="ContactInfoEmphasis"/>
              <w:contextualSpacing w:val="0"/>
            </w:pPr>
            <w:r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94D412DC48534A6FB46AFE653AF09FB0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 w:rsidR="00BB205A">
              <w:t>:</w:t>
            </w:r>
            <w:r w:rsidR="004B7C89" w:rsidRPr="004B7C89">
              <w:rPr>
                <w:rFonts w:ascii="Segoe UI" w:hAnsi="Segoe UI" w:cs="Segoe UI"/>
                <w:b w:val="0"/>
                <w:color w:val="595959" w:themeColor="text1" w:themeTint="A6"/>
                <w:bdr w:val="none" w:sz="0" w:space="0" w:color="auto" w:frame="1"/>
                <w:shd w:val="clear" w:color="auto" w:fill="FFFFFF"/>
              </w:rPr>
              <w:t xml:space="preserve"> </w:t>
            </w:r>
            <w:r w:rsidR="004B7C89" w:rsidRPr="004B7C89">
              <w:t>www.linkedin.com/in/lekynam2000</w:t>
            </w:r>
            <w:r w:rsidRPr="00CF1A49">
              <w:t xml:space="preserve"> </w:t>
            </w:r>
          </w:p>
          <w:p w:rsidR="00692703" w:rsidRPr="00CF1A49" w:rsidRDefault="00692703" w:rsidP="00A721FE">
            <w:pPr>
              <w:pStyle w:val="ContactInfoEmphasis"/>
              <w:contextualSpacing w:val="0"/>
            </w:pPr>
            <w:r w:rsidRPr="00CF1A49">
              <w:t xml:space="preserve"> </w:t>
            </w:r>
            <w:r w:rsidR="004B7C89">
              <w:t>Github:</w:t>
            </w:r>
            <w:r w:rsidR="00A721FE">
              <w:t xml:space="preserve"> </w:t>
            </w:r>
            <w:hyperlink r:id="rId8" w:history="1">
              <w:r w:rsidR="00A721FE">
                <w:rPr>
                  <w:rStyle w:val="Hyperlink"/>
                </w:rPr>
                <w:t>https://github.com/lekynam2000/</w:t>
              </w:r>
            </w:hyperlink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086047" w:rsidP="00086047">
            <w:pPr>
              <w:contextualSpacing w:val="0"/>
            </w:pPr>
            <w:r>
              <w:rPr>
                <w:rStyle w:val="lt-line-clampline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>I am a student who is seeking for Frontend Developer or Software Engineering</w:t>
            </w:r>
            <w:r>
              <w:rPr>
                <w:rStyle w:val="lt-line-clampline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summer</w:t>
            </w:r>
            <w:r>
              <w:rPr>
                <w:rStyle w:val="lt-line-clampline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internship. I have experienced in Reactjs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lt-line-clampline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>through creating my personal projects. I am also familiar with some necessary technology like NPM, Webpack or SCSS.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lt-line-clampline"/>
                <w:bdr w:val="none" w:sz="0" w:space="0" w:color="auto" w:frame="1"/>
              </w:rPr>
              <w:t xml:space="preserve"> Fast adaption while learning new technology is my strength. </w:t>
            </w:r>
          </w:p>
        </w:tc>
      </w:tr>
    </w:tbl>
    <w:sdt>
      <w:sdtPr>
        <w:alias w:val="Education:"/>
        <w:tag w:val="Education:"/>
        <w:id w:val="-1908763273"/>
        <w:placeholder>
          <w:docPart w:val="12A9CE2DADF24B95A3647CF52795E8C1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A721FE" w:rsidP="001D0BF1">
            <w:pPr>
              <w:pStyle w:val="Heading3"/>
              <w:contextualSpacing w:val="0"/>
              <w:outlineLvl w:val="2"/>
            </w:pPr>
            <w:r>
              <w:t>from 8/2019</w:t>
            </w:r>
          </w:p>
          <w:p w:rsidR="001D0BF1" w:rsidRPr="00CF1A49" w:rsidRDefault="00A721FE" w:rsidP="001D0BF1">
            <w:pPr>
              <w:pStyle w:val="Heading2"/>
              <w:contextualSpacing w:val="0"/>
              <w:outlineLvl w:val="1"/>
            </w:pPr>
            <w:r>
              <w:t>Electrical and electronic engineering, Nanyang technological University</w:t>
            </w:r>
          </w:p>
          <w:p w:rsidR="007538DC" w:rsidRPr="00CF1A49" w:rsidRDefault="00A721FE" w:rsidP="00A721FE">
            <w:pPr>
              <w:contextualSpacing w:val="0"/>
            </w:pPr>
            <w:r>
              <w:t>CGPA: 4.81/5.00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D2707543DB7746E690C6D4DE90BCC433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086047" w:rsidP="006E1507">
            <w:pPr>
              <w:pStyle w:val="ListBullet"/>
              <w:contextualSpacing w:val="0"/>
            </w:pPr>
            <w:r>
              <w:t>Reactjs</w:t>
            </w:r>
          </w:p>
          <w:p w:rsidR="001F4E6D" w:rsidRDefault="00086047" w:rsidP="00086047">
            <w:pPr>
              <w:pStyle w:val="ListBullet"/>
              <w:contextualSpacing w:val="0"/>
            </w:pPr>
            <w:r>
              <w:t>Javascript</w:t>
            </w:r>
          </w:p>
          <w:p w:rsidR="00086047" w:rsidRPr="006E1507" w:rsidRDefault="00086047" w:rsidP="00086047">
            <w:pPr>
              <w:pStyle w:val="ListBullet"/>
              <w:contextualSpacing w:val="0"/>
            </w:pPr>
            <w:r>
              <w:t>AdobeXD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086047" w:rsidP="006E1507">
            <w:pPr>
              <w:pStyle w:val="ListBullet"/>
              <w:contextualSpacing w:val="0"/>
            </w:pPr>
            <w:r>
              <w:t>HTML, CSS</w:t>
            </w:r>
          </w:p>
          <w:p w:rsidR="001E3120" w:rsidRPr="006E1507" w:rsidRDefault="00086047" w:rsidP="006E1507">
            <w:pPr>
              <w:pStyle w:val="ListBullet"/>
              <w:contextualSpacing w:val="0"/>
            </w:pPr>
            <w:r>
              <w:t>Python</w:t>
            </w:r>
          </w:p>
          <w:p w:rsidR="001E3120" w:rsidRDefault="00086047" w:rsidP="00086047">
            <w:pPr>
              <w:pStyle w:val="ListBullet"/>
              <w:contextualSpacing w:val="0"/>
            </w:pPr>
            <w:r>
              <w:t>C</w:t>
            </w:r>
          </w:p>
          <w:p w:rsidR="00086047" w:rsidRDefault="00086047" w:rsidP="00086047">
            <w:pPr>
              <w:pStyle w:val="ListBullet"/>
              <w:contextualSpacing w:val="0"/>
            </w:pPr>
            <w:r>
              <w:t>Webpack</w:t>
            </w:r>
          </w:p>
          <w:p w:rsidR="00086047" w:rsidRPr="006E1507" w:rsidRDefault="00086047" w:rsidP="00086047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:rsidR="00AD782D" w:rsidRPr="00CF1A49" w:rsidRDefault="00086047" w:rsidP="0062312F">
      <w:pPr>
        <w:pStyle w:val="Heading1"/>
      </w:pPr>
      <w:r>
        <w:t>Language</w:t>
      </w:r>
    </w:p>
    <w:p w:rsidR="00086047" w:rsidRDefault="00086047" w:rsidP="00086047">
      <w:pPr>
        <w:pStyle w:val="Heading4"/>
        <w:keepNext w:val="0"/>
        <w:keepLines w:val="0"/>
        <w:numPr>
          <w:ilvl w:val="0"/>
          <w:numId w:val="15"/>
        </w:numPr>
        <w:spacing w:before="0"/>
        <w:ind w:left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English</w:t>
      </w:r>
    </w:p>
    <w:p w:rsidR="00086047" w:rsidRDefault="00086047" w:rsidP="00086047">
      <w:pPr>
        <w:pStyle w:val="pv-accomplishment-entityproficiency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Professional working proficiency</w:t>
      </w:r>
    </w:p>
    <w:p w:rsidR="00086047" w:rsidRDefault="00086047" w:rsidP="00086047">
      <w:pPr>
        <w:pStyle w:val="Heading4"/>
        <w:keepNext w:val="0"/>
        <w:keepLines w:val="0"/>
        <w:numPr>
          <w:ilvl w:val="0"/>
          <w:numId w:val="15"/>
        </w:numPr>
        <w:spacing w:before="0"/>
        <w:ind w:left="0"/>
        <w:textAlignment w:val="baseline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>Vietnamese</w:t>
      </w:r>
    </w:p>
    <w:p w:rsidR="00086047" w:rsidRDefault="00086047" w:rsidP="00086047">
      <w:pPr>
        <w:pStyle w:val="pv-accomplishment-entityproficiency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Native or bilingual proficiency</w:t>
      </w:r>
    </w:p>
    <w:p w:rsidR="00A721FE" w:rsidRPr="00CF1A49" w:rsidRDefault="00086047" w:rsidP="00A721FE">
      <w:pPr>
        <w:pStyle w:val="Heading1"/>
      </w:pPr>
      <w:r>
        <w:t>projects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A721FE" w:rsidRPr="00CF1A49" w:rsidTr="004A009A">
        <w:tc>
          <w:tcPr>
            <w:tcW w:w="9355" w:type="dxa"/>
          </w:tcPr>
          <w:p w:rsidR="00A721FE" w:rsidRPr="00CF1A49" w:rsidRDefault="00086047" w:rsidP="004A009A">
            <w:pPr>
              <w:pStyle w:val="Heading2"/>
              <w:contextualSpacing w:val="0"/>
              <w:outlineLvl w:val="1"/>
            </w:pPr>
            <w:r>
              <w:t>Multiple snakegame</w:t>
            </w:r>
          </w:p>
          <w:p w:rsidR="00A721FE" w:rsidRPr="00CF1A49" w:rsidRDefault="00086047" w:rsidP="00086047">
            <w:pPr>
              <w:contextualSpacing w:val="0"/>
            </w:pPr>
            <w:r>
              <w:t>A traditional snake game with small modification that allow 2 players</w:t>
            </w:r>
          </w:p>
        </w:tc>
      </w:tr>
      <w:tr w:rsidR="00A721FE" w:rsidRPr="00CF1A49" w:rsidTr="004A009A">
        <w:tc>
          <w:tcPr>
            <w:tcW w:w="9355" w:type="dxa"/>
            <w:tcMar>
              <w:top w:w="216" w:type="dxa"/>
            </w:tcMar>
          </w:tcPr>
          <w:p w:rsidR="00A721FE" w:rsidRPr="00CF1A49" w:rsidRDefault="00A721FE" w:rsidP="004A009A">
            <w:pPr>
              <w:pStyle w:val="Heading3"/>
              <w:contextualSpacing w:val="0"/>
              <w:outlineLvl w:val="2"/>
            </w:pPr>
          </w:p>
          <w:p w:rsidR="00A721FE" w:rsidRPr="00CF1A49" w:rsidRDefault="00086047" w:rsidP="004A009A">
            <w:pPr>
              <w:pStyle w:val="Heading2"/>
              <w:contextualSpacing w:val="0"/>
              <w:outlineLvl w:val="1"/>
            </w:pPr>
            <w:r>
              <w:t>Sudoku Solver</w:t>
            </w:r>
          </w:p>
          <w:p w:rsidR="00A721FE" w:rsidRDefault="00086047" w:rsidP="00086047">
            <w:r>
              <w:t>A React app that help solving sudoku</w:t>
            </w:r>
            <w:bookmarkStart w:id="0" w:name="_GoBack"/>
            <w:bookmarkEnd w:id="0"/>
          </w:p>
        </w:tc>
      </w:tr>
    </w:tbl>
    <w:p w:rsidR="00A721FE" w:rsidRPr="006E1507" w:rsidRDefault="00A721FE" w:rsidP="006E1507"/>
    <w:sectPr w:rsidR="00A721FE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E6C" w:rsidRDefault="00A52E6C" w:rsidP="0068194B">
      <w:r>
        <w:separator/>
      </w:r>
    </w:p>
    <w:p w:rsidR="00A52E6C" w:rsidRDefault="00A52E6C"/>
    <w:p w:rsidR="00A52E6C" w:rsidRDefault="00A52E6C"/>
  </w:endnote>
  <w:endnote w:type="continuationSeparator" w:id="0">
    <w:p w:rsidR="00A52E6C" w:rsidRDefault="00A52E6C" w:rsidP="0068194B">
      <w:r>
        <w:continuationSeparator/>
      </w:r>
    </w:p>
    <w:p w:rsidR="00A52E6C" w:rsidRDefault="00A52E6C"/>
    <w:p w:rsidR="00A52E6C" w:rsidRDefault="00A52E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205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E6C" w:rsidRDefault="00A52E6C" w:rsidP="0068194B">
      <w:r>
        <w:separator/>
      </w:r>
    </w:p>
    <w:p w:rsidR="00A52E6C" w:rsidRDefault="00A52E6C"/>
    <w:p w:rsidR="00A52E6C" w:rsidRDefault="00A52E6C"/>
  </w:footnote>
  <w:footnote w:type="continuationSeparator" w:id="0">
    <w:p w:rsidR="00A52E6C" w:rsidRDefault="00A52E6C" w:rsidP="0068194B">
      <w:r>
        <w:continuationSeparator/>
      </w:r>
    </w:p>
    <w:p w:rsidR="00A52E6C" w:rsidRDefault="00A52E6C"/>
    <w:p w:rsidR="00A52E6C" w:rsidRDefault="00A52E6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C21262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0153473"/>
    <w:multiLevelType w:val="multilevel"/>
    <w:tmpl w:val="CE063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5CF2160"/>
    <w:multiLevelType w:val="multilevel"/>
    <w:tmpl w:val="4890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AED4DFC"/>
    <w:multiLevelType w:val="multilevel"/>
    <w:tmpl w:val="F92E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710DD5"/>
    <w:multiLevelType w:val="hybridMultilevel"/>
    <w:tmpl w:val="BAF6E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4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05A"/>
    <w:rsid w:val="000001EF"/>
    <w:rsid w:val="00007322"/>
    <w:rsid w:val="00007728"/>
    <w:rsid w:val="00024584"/>
    <w:rsid w:val="00024730"/>
    <w:rsid w:val="00055E95"/>
    <w:rsid w:val="0007021F"/>
    <w:rsid w:val="00086047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B7C89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2E6C"/>
    <w:rsid w:val="00A53DE1"/>
    <w:rsid w:val="00A615E1"/>
    <w:rsid w:val="00A721FE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205A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E6CAC"/>
  <w15:chartTrackingRefBased/>
  <w15:docId w15:val="{333013B6-8A41-4302-B5A9-0A1138DE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086047"/>
  </w:style>
  <w:style w:type="paragraph" w:customStyle="1" w:styleId="pv-accomplishment-entityproficiency">
    <w:name w:val="pv-accomplishment-entity__proficiency"/>
    <w:basedOn w:val="Normal"/>
    <w:rsid w:val="0008604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visually-hidden">
    <w:name w:val="visually-hidden"/>
    <w:basedOn w:val="DefaultParagraphFont"/>
    <w:rsid w:val="00086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3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kynam200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YNAM001@e.ntu.edu.sg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BC0068ED6BE46CC90B1A47CBA94E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67D67-9EAE-4AC0-925C-4378FA04C85F}"/>
      </w:docPartPr>
      <w:docPartBody>
        <w:p w:rsidR="00000000" w:rsidRDefault="000A1CCF">
          <w:pPr>
            <w:pStyle w:val="CBC0068ED6BE46CC90B1A47CBA94E972"/>
          </w:pPr>
          <w:r w:rsidRPr="00CF1A49">
            <w:t>Phone</w:t>
          </w:r>
        </w:p>
      </w:docPartBody>
    </w:docPart>
    <w:docPart>
      <w:docPartPr>
        <w:name w:val="B9A96CA491624E9FB6DE89FCE362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4A9F6-05C3-4AF2-93A8-F724E0FDB2D9}"/>
      </w:docPartPr>
      <w:docPartBody>
        <w:p w:rsidR="00000000" w:rsidRDefault="000A1CCF">
          <w:pPr>
            <w:pStyle w:val="B9A96CA491624E9FB6DE89FCE3627766"/>
          </w:pPr>
          <w:r w:rsidRPr="00CF1A49">
            <w:t>Email</w:t>
          </w:r>
        </w:p>
      </w:docPartBody>
    </w:docPart>
    <w:docPart>
      <w:docPartPr>
        <w:name w:val="94D412DC48534A6FB46AFE653AF09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E8B2F-6094-4382-9683-C53F68865FCF}"/>
      </w:docPartPr>
      <w:docPartBody>
        <w:p w:rsidR="00000000" w:rsidRDefault="000A1CCF">
          <w:pPr>
            <w:pStyle w:val="94D412DC48534A6FB46AFE653AF09FB0"/>
          </w:pPr>
          <w:r w:rsidRPr="00CF1A49">
            <w:t>LinkedIn Profile</w:t>
          </w:r>
        </w:p>
      </w:docPartBody>
    </w:docPart>
    <w:docPart>
      <w:docPartPr>
        <w:name w:val="12A9CE2DADF24B95A3647CF52795E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36E02-7F5F-4576-8144-4DF1EF95B154}"/>
      </w:docPartPr>
      <w:docPartBody>
        <w:p w:rsidR="00000000" w:rsidRDefault="000A1CCF">
          <w:pPr>
            <w:pStyle w:val="12A9CE2DADF24B95A3647CF52795E8C1"/>
          </w:pPr>
          <w:r w:rsidRPr="00CF1A49">
            <w:t>Education</w:t>
          </w:r>
        </w:p>
      </w:docPartBody>
    </w:docPart>
    <w:docPart>
      <w:docPartPr>
        <w:name w:val="D2707543DB7746E690C6D4DE90BCC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BD1F9-DF4D-4F84-858A-DC99421815A6}"/>
      </w:docPartPr>
      <w:docPartBody>
        <w:p w:rsidR="00000000" w:rsidRDefault="000A1CCF">
          <w:pPr>
            <w:pStyle w:val="D2707543DB7746E690C6D4DE90BCC433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DD"/>
    <w:rsid w:val="000A1CCF"/>
    <w:rsid w:val="00A0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B40137FA8348ECBD2F448338C96A0E">
    <w:name w:val="31B40137FA8348ECBD2F448338C96A0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4B13788BE0442E793FB7EFF0E3695D3">
    <w:name w:val="94B13788BE0442E793FB7EFF0E3695D3"/>
  </w:style>
  <w:style w:type="paragraph" w:customStyle="1" w:styleId="F8932AE78C1A42A0B8B67439F0121F85">
    <w:name w:val="F8932AE78C1A42A0B8B67439F0121F85"/>
  </w:style>
  <w:style w:type="paragraph" w:customStyle="1" w:styleId="C7D69C651AD74707ADE07C6D3D443270">
    <w:name w:val="C7D69C651AD74707ADE07C6D3D443270"/>
  </w:style>
  <w:style w:type="paragraph" w:customStyle="1" w:styleId="CBC0068ED6BE46CC90B1A47CBA94E972">
    <w:name w:val="CBC0068ED6BE46CC90B1A47CBA94E972"/>
  </w:style>
  <w:style w:type="paragraph" w:customStyle="1" w:styleId="B9A96CA491624E9FB6DE89FCE3627766">
    <w:name w:val="B9A96CA491624E9FB6DE89FCE3627766"/>
  </w:style>
  <w:style w:type="paragraph" w:customStyle="1" w:styleId="5F65C0DB8FEE47259A1380C8B09702CA">
    <w:name w:val="5F65C0DB8FEE47259A1380C8B09702CA"/>
  </w:style>
  <w:style w:type="paragraph" w:customStyle="1" w:styleId="94D412DC48534A6FB46AFE653AF09FB0">
    <w:name w:val="94D412DC48534A6FB46AFE653AF09FB0"/>
  </w:style>
  <w:style w:type="paragraph" w:customStyle="1" w:styleId="8F393E4647CA47FEA7F00D0CA94C772D">
    <w:name w:val="8F393E4647CA47FEA7F00D0CA94C772D"/>
  </w:style>
  <w:style w:type="paragraph" w:customStyle="1" w:styleId="C4545E4D770B42208D8686B6DA04E759">
    <w:name w:val="C4545E4D770B42208D8686B6DA04E759"/>
  </w:style>
  <w:style w:type="paragraph" w:customStyle="1" w:styleId="05C172251AA84242B33766B3A7D73666">
    <w:name w:val="05C172251AA84242B33766B3A7D73666"/>
  </w:style>
  <w:style w:type="paragraph" w:customStyle="1" w:styleId="02C9179AB9214AB99B37E7540D132B96">
    <w:name w:val="02C9179AB9214AB99B37E7540D132B96"/>
  </w:style>
  <w:style w:type="paragraph" w:customStyle="1" w:styleId="3D56FC7A23B9429684CC86EC47021BF7">
    <w:name w:val="3D56FC7A23B9429684CC86EC47021BF7"/>
  </w:style>
  <w:style w:type="paragraph" w:customStyle="1" w:styleId="174B09E67A4D44A7903B1ED7098E1137">
    <w:name w:val="174B09E67A4D44A7903B1ED7098E1137"/>
  </w:style>
  <w:style w:type="paragraph" w:customStyle="1" w:styleId="C5346CADE89749A9A697795B19BD3E52">
    <w:name w:val="C5346CADE89749A9A697795B19BD3E52"/>
  </w:style>
  <w:style w:type="character" w:styleId="SubtleReference">
    <w:name w:val="Subtle Reference"/>
    <w:basedOn w:val="DefaultParagraphFont"/>
    <w:uiPriority w:val="10"/>
    <w:qFormat/>
    <w:rsid w:val="00A060DD"/>
    <w:rPr>
      <w:b/>
      <w:caps w:val="0"/>
      <w:smallCaps/>
      <w:color w:val="595959" w:themeColor="text1" w:themeTint="A6"/>
    </w:rPr>
  </w:style>
  <w:style w:type="paragraph" w:customStyle="1" w:styleId="FBC75F498F4940AFA7EC3512A58010E4">
    <w:name w:val="FBC75F498F4940AFA7EC3512A58010E4"/>
  </w:style>
  <w:style w:type="paragraph" w:customStyle="1" w:styleId="A9451397201A469BB1705A07B17FE65B">
    <w:name w:val="A9451397201A469BB1705A07B17FE65B"/>
  </w:style>
  <w:style w:type="paragraph" w:customStyle="1" w:styleId="D72A49A1C70B40BFB063167ECE17A4F9">
    <w:name w:val="D72A49A1C70B40BFB063167ECE17A4F9"/>
  </w:style>
  <w:style w:type="paragraph" w:customStyle="1" w:styleId="59FD964E4B794012A32AD40839AAD617">
    <w:name w:val="59FD964E4B794012A32AD40839AAD617"/>
  </w:style>
  <w:style w:type="paragraph" w:customStyle="1" w:styleId="23FFB5CFB522489D805061741C5A736F">
    <w:name w:val="23FFB5CFB522489D805061741C5A736F"/>
  </w:style>
  <w:style w:type="paragraph" w:customStyle="1" w:styleId="08C4F1C1CD6E4C07B6B3CED97B5258DA">
    <w:name w:val="08C4F1C1CD6E4C07B6B3CED97B5258DA"/>
  </w:style>
  <w:style w:type="paragraph" w:customStyle="1" w:styleId="0485F979182F491DB50F63879B5E1868">
    <w:name w:val="0485F979182F491DB50F63879B5E1868"/>
  </w:style>
  <w:style w:type="paragraph" w:customStyle="1" w:styleId="12A9CE2DADF24B95A3647CF52795E8C1">
    <w:name w:val="12A9CE2DADF24B95A3647CF52795E8C1"/>
  </w:style>
  <w:style w:type="paragraph" w:customStyle="1" w:styleId="200AC50176B245F790FCFA65AE4B2331">
    <w:name w:val="200AC50176B245F790FCFA65AE4B2331"/>
  </w:style>
  <w:style w:type="paragraph" w:customStyle="1" w:styleId="C649BE926FE24FC885BD39C3F2BCD1A2">
    <w:name w:val="C649BE926FE24FC885BD39C3F2BCD1A2"/>
  </w:style>
  <w:style w:type="paragraph" w:customStyle="1" w:styleId="B9606CA131714E3CA7B81467E27FE705">
    <w:name w:val="B9606CA131714E3CA7B81467E27FE705"/>
  </w:style>
  <w:style w:type="paragraph" w:customStyle="1" w:styleId="DC3780E3E84948F1A027957B6487E327">
    <w:name w:val="DC3780E3E84948F1A027957B6487E327"/>
  </w:style>
  <w:style w:type="paragraph" w:customStyle="1" w:styleId="11A6A8DE8A1447C5A561EC59EC6474EB">
    <w:name w:val="11A6A8DE8A1447C5A561EC59EC6474EB"/>
  </w:style>
  <w:style w:type="paragraph" w:customStyle="1" w:styleId="28F7C6630A354A31A8F54520ECF1E144">
    <w:name w:val="28F7C6630A354A31A8F54520ECF1E144"/>
  </w:style>
  <w:style w:type="paragraph" w:customStyle="1" w:styleId="D4E9A2BCB2874BB5999D4F7D3F997B89">
    <w:name w:val="D4E9A2BCB2874BB5999D4F7D3F997B89"/>
  </w:style>
  <w:style w:type="paragraph" w:customStyle="1" w:styleId="5652D62A89B342A7872339F3A52B49CA">
    <w:name w:val="5652D62A89B342A7872339F3A52B49CA"/>
  </w:style>
  <w:style w:type="paragraph" w:customStyle="1" w:styleId="DDDC64F0FC1148139168A20B66DE7B06">
    <w:name w:val="DDDC64F0FC1148139168A20B66DE7B06"/>
  </w:style>
  <w:style w:type="paragraph" w:customStyle="1" w:styleId="42D4F3DF3F06404BAA7340FF71F21075">
    <w:name w:val="42D4F3DF3F06404BAA7340FF71F21075"/>
  </w:style>
  <w:style w:type="paragraph" w:customStyle="1" w:styleId="D2707543DB7746E690C6D4DE90BCC433">
    <w:name w:val="D2707543DB7746E690C6D4DE90BCC433"/>
  </w:style>
  <w:style w:type="paragraph" w:customStyle="1" w:styleId="FA03C0340CE84A9E9BE6C364613740B9">
    <w:name w:val="FA03C0340CE84A9E9BE6C364613740B9"/>
  </w:style>
  <w:style w:type="paragraph" w:customStyle="1" w:styleId="5B2EB043EE2246EE9BEA6EA114ED488F">
    <w:name w:val="5B2EB043EE2246EE9BEA6EA114ED488F"/>
  </w:style>
  <w:style w:type="paragraph" w:customStyle="1" w:styleId="9BAC0F90C39E4BD39527656DB7F84479">
    <w:name w:val="9BAC0F90C39E4BD39527656DB7F84479"/>
  </w:style>
  <w:style w:type="paragraph" w:customStyle="1" w:styleId="C873D91C8B054D158389D562A80A0E13">
    <w:name w:val="C873D91C8B054D158389D562A80A0E13"/>
  </w:style>
  <w:style w:type="paragraph" w:customStyle="1" w:styleId="CE96FE911024408EB1B2F977F7C4FA72">
    <w:name w:val="CE96FE911024408EB1B2F977F7C4FA72"/>
  </w:style>
  <w:style w:type="paragraph" w:customStyle="1" w:styleId="EFDF3056D41C4C01A21C65AFF2BADBC8">
    <w:name w:val="EFDF3056D41C4C01A21C65AFF2BADBC8"/>
  </w:style>
  <w:style w:type="paragraph" w:customStyle="1" w:styleId="CD43AC735CA744D586205DE773F0AACB">
    <w:name w:val="CD43AC735CA744D586205DE773F0AACB"/>
  </w:style>
  <w:style w:type="paragraph" w:customStyle="1" w:styleId="D47C395940A04B569A14A3F0AB2BC406">
    <w:name w:val="D47C395940A04B569A14A3F0AB2BC406"/>
    <w:rsid w:val="00A060DD"/>
  </w:style>
  <w:style w:type="paragraph" w:customStyle="1" w:styleId="5FA56B7FA0DF4EDABB5399E667648D3A">
    <w:name w:val="5FA56B7FA0DF4EDABB5399E667648D3A"/>
    <w:rsid w:val="00A060DD"/>
  </w:style>
  <w:style w:type="paragraph" w:customStyle="1" w:styleId="4AA91A2D836C4580B381291F35A42D26">
    <w:name w:val="4AA91A2D836C4580B381291F35A42D26"/>
    <w:rsid w:val="00A060DD"/>
  </w:style>
  <w:style w:type="paragraph" w:customStyle="1" w:styleId="CBDD73DE50E047F9A4A77B3402970443">
    <w:name w:val="CBDD73DE50E047F9A4A77B3402970443"/>
    <w:rsid w:val="00A060DD"/>
  </w:style>
  <w:style w:type="paragraph" w:customStyle="1" w:styleId="6F9B8FF8B4BB4649ADA1D43E2B868F89">
    <w:name w:val="6F9B8FF8B4BB4649ADA1D43E2B868F89"/>
    <w:rsid w:val="00A060DD"/>
  </w:style>
  <w:style w:type="paragraph" w:customStyle="1" w:styleId="93F02FD8D3B2461D9A7A947A0808CA7D">
    <w:name w:val="93F02FD8D3B2461D9A7A947A0808CA7D"/>
    <w:rsid w:val="00A060DD"/>
  </w:style>
  <w:style w:type="paragraph" w:customStyle="1" w:styleId="17F8E447B94744C18EFCA3576A60F10D">
    <w:name w:val="17F8E447B94744C18EFCA3576A60F10D"/>
    <w:rsid w:val="00A060DD"/>
  </w:style>
  <w:style w:type="paragraph" w:customStyle="1" w:styleId="CBBA4A8756BB4720AB9047B5CDBEAD14">
    <w:name w:val="CBBA4A8756BB4720AB9047B5CDBEAD14"/>
    <w:rsid w:val="00A060DD"/>
  </w:style>
  <w:style w:type="paragraph" w:customStyle="1" w:styleId="27495287980746F2B89D48B36E909F78">
    <w:name w:val="27495287980746F2B89D48B36E909F78"/>
    <w:rsid w:val="00A060DD"/>
  </w:style>
  <w:style w:type="paragraph" w:customStyle="1" w:styleId="C12CC6D952594514864F0B76E5483A19">
    <w:name w:val="C12CC6D952594514864F0B76E5483A19"/>
    <w:rsid w:val="00A060DD"/>
  </w:style>
  <w:style w:type="paragraph" w:customStyle="1" w:styleId="5AF10833B7764B57BFEB9AFE2DD0E92E">
    <w:name w:val="5AF10833B7764B57BFEB9AFE2DD0E92E"/>
    <w:rsid w:val="00A060DD"/>
  </w:style>
  <w:style w:type="paragraph" w:customStyle="1" w:styleId="5E8852FDCD7D4858BC60A73CD01CBAF4">
    <w:name w:val="5E8852FDCD7D4858BC60A73CD01CBAF4"/>
    <w:rsid w:val="00A060DD"/>
  </w:style>
  <w:style w:type="paragraph" w:customStyle="1" w:styleId="0DC14B56E3214A0B8FBAAE8964B2C3FC">
    <w:name w:val="0DC14B56E3214A0B8FBAAE8964B2C3FC"/>
    <w:rsid w:val="00A060DD"/>
  </w:style>
  <w:style w:type="paragraph" w:customStyle="1" w:styleId="5B5DB8B0C189495C92022C6B3BBC1EFD">
    <w:name w:val="5B5DB8B0C189495C92022C6B3BBC1EFD"/>
    <w:rsid w:val="00A060DD"/>
  </w:style>
  <w:style w:type="paragraph" w:customStyle="1" w:styleId="EE7B010D2E274F6EB7365E3EE70AB775">
    <w:name w:val="EE7B010D2E274F6EB7365E3EE70AB775"/>
    <w:rsid w:val="00A060DD"/>
  </w:style>
  <w:style w:type="paragraph" w:customStyle="1" w:styleId="3C27356753074555858308F3C884B17D">
    <w:name w:val="3C27356753074555858308F3C884B17D"/>
    <w:rsid w:val="00A060DD"/>
  </w:style>
  <w:style w:type="paragraph" w:customStyle="1" w:styleId="85A4278C16494E4297D93B47F2C5C340">
    <w:name w:val="85A4278C16494E4297D93B47F2C5C340"/>
    <w:rsid w:val="00A060DD"/>
  </w:style>
  <w:style w:type="paragraph" w:customStyle="1" w:styleId="1B9CB9F439DC42C88983492BB86D4F02">
    <w:name w:val="1B9CB9F439DC42C88983492BB86D4F02"/>
    <w:rsid w:val="00A060DD"/>
  </w:style>
  <w:style w:type="paragraph" w:customStyle="1" w:styleId="2AD2EC0FA58B4198897DA0450113469A">
    <w:name w:val="2AD2EC0FA58B4198897DA0450113469A"/>
    <w:rsid w:val="00A060DD"/>
  </w:style>
  <w:style w:type="paragraph" w:customStyle="1" w:styleId="6EFC2D8948514D3C849C5D08F894CB79">
    <w:name w:val="6EFC2D8948514D3C849C5D08F894CB79"/>
    <w:rsid w:val="00A060DD"/>
  </w:style>
  <w:style w:type="paragraph" w:customStyle="1" w:styleId="6562765858FC4DBEB977D20996960370">
    <w:name w:val="6562765858FC4DBEB977D20996960370"/>
    <w:rsid w:val="00A060DD"/>
  </w:style>
  <w:style w:type="paragraph" w:customStyle="1" w:styleId="05F82ABD1EFC43FFA947584837FF05CC">
    <w:name w:val="05F82ABD1EFC43FFA947584837FF05CC"/>
    <w:rsid w:val="00A060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60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Le Ky Nam</cp:lastModifiedBy>
  <cp:revision>1</cp:revision>
  <dcterms:created xsi:type="dcterms:W3CDTF">2020-02-05T13:04:00Z</dcterms:created>
  <dcterms:modified xsi:type="dcterms:W3CDTF">2020-02-05T14:04:00Z</dcterms:modified>
  <cp:category/>
</cp:coreProperties>
</file>